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B15E8" w14:textId="77777777" w:rsidR="00EA3C1C" w:rsidRPr="00D13BDE" w:rsidRDefault="00EA3C1C">
      <w:pPr>
        <w:pStyle w:val="Subtitle"/>
        <w:rPr>
          <w:lang w:val="fi-FI"/>
        </w:rPr>
      </w:pPr>
    </w:p>
    <w:p w14:paraId="1BC43E13" w14:textId="20F257E5" w:rsidR="00EA3C1C" w:rsidRPr="00D13BDE" w:rsidRDefault="00D13BDE">
      <w:pPr>
        <w:pStyle w:val="Title"/>
        <w:rPr>
          <w:lang w:val="fi-FI"/>
        </w:rPr>
      </w:pPr>
      <w:r w:rsidRPr="00D13BDE">
        <w:rPr>
          <w:lang w:val="fi-FI"/>
        </w:rPr>
        <w:t>Opponointi Raportti</w:t>
      </w:r>
    </w:p>
    <w:p w14:paraId="528E1BBE" w14:textId="77777777" w:rsidR="00EA3C1C" w:rsidRPr="00D13BDE" w:rsidRDefault="0089005A" w:rsidP="0089005A">
      <w:pPr>
        <w:pStyle w:val="Author"/>
        <w:rPr>
          <w:lang w:val="fi-FI"/>
        </w:rPr>
      </w:pPr>
      <w:r w:rsidRPr="00D13BDE">
        <w:rPr>
          <w:lang w:val="fi-FI"/>
        </w:rPr>
        <w:t>Roope Lehikoinen</w:t>
      </w:r>
    </w:p>
    <w:p w14:paraId="7DE3CE32" w14:textId="03D656A9" w:rsidR="00D13BDE" w:rsidRPr="00D13BDE" w:rsidRDefault="00D13BDE" w:rsidP="00335974">
      <w:pPr>
        <w:rPr>
          <w:rFonts w:asciiTheme="majorHAnsi" w:eastAsiaTheme="majorEastAsia" w:hAnsiTheme="majorHAnsi" w:cstheme="majorBidi"/>
          <w:sz w:val="42"/>
          <w:szCs w:val="32"/>
          <w:lang w:val="fi-FI"/>
        </w:rPr>
      </w:pPr>
      <w:r w:rsidRPr="00D13BDE">
        <w:rPr>
          <w:rFonts w:asciiTheme="majorHAnsi" w:eastAsiaTheme="majorEastAsia" w:hAnsiTheme="majorHAnsi" w:cstheme="majorBidi"/>
          <w:sz w:val="42"/>
          <w:szCs w:val="32"/>
          <w:lang w:val="fi-FI"/>
        </w:rPr>
        <w:t>Muotoseikat ja kielioppi</w:t>
      </w:r>
    </w:p>
    <w:p w14:paraId="0FB17756" w14:textId="50C2D2F2" w:rsidR="00323BD2" w:rsidRDefault="00D13BDE" w:rsidP="00D13BDE">
      <w:pPr>
        <w:pStyle w:val="ListParagraph"/>
        <w:numPr>
          <w:ilvl w:val="0"/>
          <w:numId w:val="26"/>
        </w:numPr>
        <w:rPr>
          <w:lang w:val="fi-FI"/>
        </w:rPr>
      </w:pPr>
      <w:r>
        <w:rPr>
          <w:lang w:val="fi-FI"/>
        </w:rPr>
        <w:t>Selkeä ja yksiselitteinen teksti</w:t>
      </w:r>
    </w:p>
    <w:p w14:paraId="5D2377C9" w14:textId="16F08B4A" w:rsidR="00D13BDE" w:rsidRDefault="00D13BDE" w:rsidP="00D13BDE">
      <w:pPr>
        <w:pStyle w:val="ListParagraph"/>
        <w:numPr>
          <w:ilvl w:val="0"/>
          <w:numId w:val="26"/>
        </w:numPr>
        <w:rPr>
          <w:lang w:val="fi-FI"/>
        </w:rPr>
      </w:pPr>
      <w:r>
        <w:rPr>
          <w:lang w:val="fi-FI"/>
        </w:rPr>
        <w:t>Vähän kielioppivirheitä</w:t>
      </w:r>
    </w:p>
    <w:p w14:paraId="251C4C6F" w14:textId="1E431C98" w:rsidR="00D13BDE" w:rsidRDefault="00D13BDE" w:rsidP="00D13BDE">
      <w:pPr>
        <w:pStyle w:val="ListParagraph"/>
        <w:numPr>
          <w:ilvl w:val="0"/>
          <w:numId w:val="26"/>
        </w:numPr>
        <w:rPr>
          <w:lang w:val="fi-FI"/>
        </w:rPr>
      </w:pPr>
      <w:r>
        <w:rPr>
          <w:lang w:val="fi-FI"/>
        </w:rPr>
        <w:t>Jonkin verran kohtia, joissa tarvittaisiin jatkuvuutta lauseiden välillä. Paljon lauseita putkeen</w:t>
      </w:r>
      <w:r w:rsidR="00135ED1">
        <w:rPr>
          <w:lang w:val="fi-FI"/>
        </w:rPr>
        <w:t>,</w:t>
      </w:r>
      <w:r>
        <w:rPr>
          <w:lang w:val="fi-FI"/>
        </w:rPr>
        <w:t xml:space="preserve"> jotka alkavat </w:t>
      </w:r>
      <w:r w:rsidR="00135ED1">
        <w:rPr>
          <w:lang w:val="fi-FI"/>
        </w:rPr>
        <w:t>subjekti substantiivilla</w:t>
      </w:r>
    </w:p>
    <w:p w14:paraId="3F32BB7C" w14:textId="0FACBB01" w:rsidR="00135ED1" w:rsidRDefault="00135ED1" w:rsidP="00D13BDE">
      <w:pPr>
        <w:pStyle w:val="ListParagraph"/>
        <w:numPr>
          <w:ilvl w:val="0"/>
          <w:numId w:val="26"/>
        </w:numPr>
        <w:rPr>
          <w:lang w:val="fi-FI"/>
        </w:rPr>
      </w:pPr>
      <w:r>
        <w:rPr>
          <w:lang w:val="fi-FI"/>
        </w:rPr>
        <w:t>Olen epävarma viittaustyylistä mutta opponoitavan ohjaaja on hyväksynyt tyylin, joten se on varmaan hyvä</w:t>
      </w:r>
    </w:p>
    <w:p w14:paraId="078F447D" w14:textId="77777777" w:rsidR="00135ED1" w:rsidRPr="00D13BDE" w:rsidRDefault="00135ED1" w:rsidP="00D13BDE">
      <w:pPr>
        <w:pStyle w:val="ListParagraph"/>
        <w:numPr>
          <w:ilvl w:val="0"/>
          <w:numId w:val="26"/>
        </w:numPr>
        <w:rPr>
          <w:lang w:val="fi-FI"/>
        </w:rPr>
      </w:pPr>
    </w:p>
    <w:p w14:paraId="5ABDD7A7" w14:textId="6C963AD8" w:rsidR="00D13BDE" w:rsidRPr="00D13BDE" w:rsidRDefault="00D13BDE" w:rsidP="00D13BDE">
      <w:pPr>
        <w:rPr>
          <w:rFonts w:asciiTheme="majorHAnsi" w:eastAsiaTheme="majorEastAsia" w:hAnsiTheme="majorHAnsi" w:cstheme="majorBidi"/>
          <w:sz w:val="42"/>
          <w:szCs w:val="32"/>
          <w:lang w:val="fi-FI"/>
        </w:rPr>
      </w:pPr>
      <w:r w:rsidRPr="00D13BDE">
        <w:rPr>
          <w:rFonts w:asciiTheme="majorHAnsi" w:eastAsiaTheme="majorEastAsia" w:hAnsiTheme="majorHAnsi" w:cstheme="majorBidi"/>
          <w:sz w:val="42"/>
          <w:szCs w:val="32"/>
          <w:lang w:val="fi-FI"/>
        </w:rPr>
        <w:t>Sisältö</w:t>
      </w:r>
    </w:p>
    <w:p w14:paraId="6D5D687C" w14:textId="662ED79C" w:rsidR="00403A77" w:rsidRPr="00D13BDE" w:rsidRDefault="00D13BDE" w:rsidP="00D13BDE">
      <w:pPr>
        <w:pStyle w:val="ListParagraph"/>
        <w:numPr>
          <w:ilvl w:val="0"/>
          <w:numId w:val="25"/>
        </w:numPr>
        <w:rPr>
          <w:lang w:val="fi-FI"/>
        </w:rPr>
      </w:pPr>
      <w:r w:rsidRPr="00D13BDE">
        <w:rPr>
          <w:lang w:val="fi-FI"/>
        </w:rPr>
        <w:t>Aihealue vaikutti melko laajalta</w:t>
      </w:r>
      <w:r w:rsidR="00135ED1">
        <w:rPr>
          <w:lang w:val="fi-FI"/>
        </w:rPr>
        <w:t>. Mahdollisesti pitää vielä rajata</w:t>
      </w:r>
    </w:p>
    <w:p w14:paraId="7CBFB2C6" w14:textId="7935729F" w:rsidR="00D13BDE" w:rsidRPr="00D13BDE" w:rsidRDefault="00D13BDE" w:rsidP="00D13BDE">
      <w:pPr>
        <w:pStyle w:val="ListParagraph"/>
        <w:numPr>
          <w:ilvl w:val="0"/>
          <w:numId w:val="25"/>
        </w:numPr>
        <w:rPr>
          <w:lang w:val="fi-FI"/>
        </w:rPr>
      </w:pPr>
      <w:r>
        <w:rPr>
          <w:lang w:val="fi-FI"/>
        </w:rPr>
        <w:t>Paljon aiheiden esittelyä ennen itse pääaihetta</w:t>
      </w:r>
      <w:r w:rsidR="00135ED1">
        <w:rPr>
          <w:lang w:val="fi-FI"/>
        </w:rPr>
        <w:t>. Työ on jo 20 sivua pitkä eikä siinä vielä juuri esitellä pääaihetta.</w:t>
      </w:r>
      <w:bookmarkStart w:id="0" w:name="_GoBack"/>
      <w:bookmarkEnd w:id="0"/>
    </w:p>
    <w:sectPr w:rsidR="00D13BDE" w:rsidRPr="00D13BDE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3E47A" w14:textId="77777777" w:rsidR="00E34978" w:rsidRDefault="00E34978">
      <w:pPr>
        <w:spacing w:after="0" w:line="240" w:lineRule="auto"/>
      </w:pPr>
      <w:r>
        <w:separator/>
      </w:r>
    </w:p>
    <w:p w14:paraId="5100FA21" w14:textId="77777777" w:rsidR="00E34978" w:rsidRDefault="00E34978"/>
    <w:p w14:paraId="2D88ADB7" w14:textId="77777777" w:rsidR="00E34978" w:rsidRDefault="00E34978"/>
  </w:endnote>
  <w:endnote w:type="continuationSeparator" w:id="0">
    <w:p w14:paraId="2A19AD26" w14:textId="77777777" w:rsidR="00E34978" w:rsidRDefault="00E34978">
      <w:pPr>
        <w:spacing w:after="0" w:line="240" w:lineRule="auto"/>
      </w:pPr>
      <w:r>
        <w:continuationSeparator/>
      </w:r>
    </w:p>
    <w:p w14:paraId="36145BCE" w14:textId="77777777" w:rsidR="00E34978" w:rsidRDefault="00E34978"/>
    <w:p w14:paraId="4612AEE0" w14:textId="77777777" w:rsidR="00E34978" w:rsidRDefault="00E34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42A9C" w14:textId="77777777" w:rsidR="00EA3C1C" w:rsidRDefault="00FF7F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6930F" w14:textId="77777777" w:rsidR="00E34978" w:rsidRDefault="00E34978">
      <w:pPr>
        <w:spacing w:after="0" w:line="240" w:lineRule="auto"/>
      </w:pPr>
      <w:r>
        <w:separator/>
      </w:r>
    </w:p>
    <w:p w14:paraId="5AF46F0E" w14:textId="77777777" w:rsidR="00E34978" w:rsidRDefault="00E34978"/>
    <w:p w14:paraId="6E55464C" w14:textId="77777777" w:rsidR="00E34978" w:rsidRDefault="00E34978"/>
  </w:footnote>
  <w:footnote w:type="continuationSeparator" w:id="0">
    <w:p w14:paraId="5F9B7E7C" w14:textId="77777777" w:rsidR="00E34978" w:rsidRDefault="00E34978">
      <w:pPr>
        <w:spacing w:after="0" w:line="240" w:lineRule="auto"/>
      </w:pPr>
      <w:r>
        <w:continuationSeparator/>
      </w:r>
    </w:p>
    <w:p w14:paraId="6B50321C" w14:textId="77777777" w:rsidR="00E34978" w:rsidRDefault="00E34978"/>
    <w:p w14:paraId="7E9F5EEB" w14:textId="77777777" w:rsidR="00E34978" w:rsidRDefault="00E349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05470"/>
    <w:multiLevelType w:val="hybridMultilevel"/>
    <w:tmpl w:val="3AFC55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AC1DF1"/>
    <w:multiLevelType w:val="hybridMultilevel"/>
    <w:tmpl w:val="D5B6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615696"/>
    <w:multiLevelType w:val="hybridMultilevel"/>
    <w:tmpl w:val="D5B6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2866E3"/>
    <w:multiLevelType w:val="hybridMultilevel"/>
    <w:tmpl w:val="E830192E"/>
    <w:lvl w:ilvl="0" w:tplc="22A8E1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A6B56"/>
    <w:multiLevelType w:val="hybridMultilevel"/>
    <w:tmpl w:val="45842D5E"/>
    <w:lvl w:ilvl="0" w:tplc="EC54D5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142AD"/>
    <w:multiLevelType w:val="hybridMultilevel"/>
    <w:tmpl w:val="E744B3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83510"/>
    <w:multiLevelType w:val="hybridMultilevel"/>
    <w:tmpl w:val="7C682620"/>
    <w:lvl w:ilvl="0" w:tplc="04090015">
      <w:start w:val="1"/>
      <w:numFmt w:val="upperLetter"/>
      <w:pStyle w:val="ListBullet"/>
      <w:lvlText w:val="%1."/>
      <w:lvlJc w:val="left"/>
      <w:pPr>
        <w:ind w:left="850" w:hanging="360"/>
      </w:pPr>
      <w:rPr>
        <w:rFonts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24D71"/>
    <w:multiLevelType w:val="multilevel"/>
    <w:tmpl w:val="BE6E19F6"/>
    <w:lvl w:ilvl="0">
      <w:start w:val="1"/>
      <w:numFmt w:val="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15857"/>
    <w:multiLevelType w:val="hybridMultilevel"/>
    <w:tmpl w:val="B510C5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B76B5"/>
    <w:multiLevelType w:val="hybridMultilevel"/>
    <w:tmpl w:val="62D04574"/>
    <w:lvl w:ilvl="0" w:tplc="60F281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5392B"/>
    <w:multiLevelType w:val="hybridMultilevel"/>
    <w:tmpl w:val="D5B64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18"/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25"/>
  </w:num>
  <w:num w:numId="17">
    <w:abstractNumId w:val="23"/>
  </w:num>
  <w:num w:numId="18">
    <w:abstractNumId w:val="21"/>
  </w:num>
  <w:num w:numId="19">
    <w:abstractNumId w:val="16"/>
  </w:num>
  <w:num w:numId="20">
    <w:abstractNumId w:val="10"/>
  </w:num>
  <w:num w:numId="21">
    <w:abstractNumId w:val="22"/>
  </w:num>
  <w:num w:numId="22">
    <w:abstractNumId w:val="12"/>
  </w:num>
  <w:num w:numId="23">
    <w:abstractNumId w:val="11"/>
  </w:num>
  <w:num w:numId="24">
    <w:abstractNumId w:val="24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5A"/>
    <w:rsid w:val="0004088F"/>
    <w:rsid w:val="00077567"/>
    <w:rsid w:val="000D0F95"/>
    <w:rsid w:val="001106E8"/>
    <w:rsid w:val="0011421D"/>
    <w:rsid w:val="00135ED1"/>
    <w:rsid w:val="001A7E09"/>
    <w:rsid w:val="001C4021"/>
    <w:rsid w:val="001F0D14"/>
    <w:rsid w:val="00323BD2"/>
    <w:rsid w:val="00335974"/>
    <w:rsid w:val="00393801"/>
    <w:rsid w:val="003E6CEE"/>
    <w:rsid w:val="00403A77"/>
    <w:rsid w:val="00415169"/>
    <w:rsid w:val="005238DD"/>
    <w:rsid w:val="005F13A7"/>
    <w:rsid w:val="006D73BA"/>
    <w:rsid w:val="006E0F9B"/>
    <w:rsid w:val="00777A45"/>
    <w:rsid w:val="0089005A"/>
    <w:rsid w:val="0089510F"/>
    <w:rsid w:val="0092229A"/>
    <w:rsid w:val="00A215DA"/>
    <w:rsid w:val="00A80939"/>
    <w:rsid w:val="00AA3C1A"/>
    <w:rsid w:val="00AE3CC3"/>
    <w:rsid w:val="00B42B0D"/>
    <w:rsid w:val="00B66262"/>
    <w:rsid w:val="00BC7DE8"/>
    <w:rsid w:val="00C312E5"/>
    <w:rsid w:val="00D076F6"/>
    <w:rsid w:val="00D13BDE"/>
    <w:rsid w:val="00D20C23"/>
    <w:rsid w:val="00D27A5C"/>
    <w:rsid w:val="00DA7A80"/>
    <w:rsid w:val="00DB42BE"/>
    <w:rsid w:val="00E16D3D"/>
    <w:rsid w:val="00E34978"/>
    <w:rsid w:val="00E96DCC"/>
    <w:rsid w:val="00EA3C1C"/>
    <w:rsid w:val="00EB22D2"/>
    <w:rsid w:val="00EC1104"/>
    <w:rsid w:val="00EC333B"/>
    <w:rsid w:val="00F5458A"/>
    <w:rsid w:val="00F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00A10D"/>
  <w15:chartTrackingRefBased/>
  <w15:docId w15:val="{396F44B9-C5D6-C046-85B0-621EFB8B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5238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C2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C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psutius/Library/Containers/com.microsoft.Word/Data/Library/Application%20Support/Microsoft/Office/16.0/DTS/Search/%7b782EABBE-4B44-5740-BBB6-310695099266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{782EABBE-4B44-5740-BBB6-310695099266}tf10002081.dotx</Template>
  <TotalTime>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Lehikoinen Roope</cp:lastModifiedBy>
  <cp:revision>3</cp:revision>
  <cp:lastPrinted>2019-11-07T19:26:00Z</cp:lastPrinted>
  <dcterms:created xsi:type="dcterms:W3CDTF">2019-11-10T12:42:00Z</dcterms:created>
  <dcterms:modified xsi:type="dcterms:W3CDTF">2019-11-10T12:58:00Z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