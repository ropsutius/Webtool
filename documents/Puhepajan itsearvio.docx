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C43E13" w14:textId="2B8A30F5" w:rsidR="00EA3C1C" w:rsidRPr="00D13BDE" w:rsidRDefault="00D330F7">
      <w:pPr>
        <w:pStyle w:val="Title"/>
        <w:rPr>
          <w:lang w:val="fi-FI"/>
        </w:rPr>
      </w:pPr>
      <w:r>
        <w:rPr>
          <w:lang w:val="fi-FI"/>
        </w:rPr>
        <w:t>Puhepajan itsearvio</w:t>
      </w:r>
    </w:p>
    <w:p w14:paraId="528E1BBE" w14:textId="77777777" w:rsidR="00EA3C1C" w:rsidRPr="00D13BDE" w:rsidRDefault="0089005A" w:rsidP="0089005A">
      <w:pPr>
        <w:pStyle w:val="Author"/>
        <w:rPr>
          <w:lang w:val="fi-FI"/>
        </w:rPr>
      </w:pPr>
      <w:r w:rsidRPr="00D13BDE">
        <w:rPr>
          <w:lang w:val="fi-FI"/>
        </w:rPr>
        <w:t>Roope Lehikoinen</w:t>
      </w:r>
    </w:p>
    <w:p w14:paraId="7DE3CE32" w14:textId="65CD9E32" w:rsidR="00D13BDE" w:rsidRPr="00D13BDE" w:rsidRDefault="00D330F7" w:rsidP="00335974">
      <w:pPr>
        <w:rPr>
          <w:rFonts w:asciiTheme="majorHAnsi" w:eastAsiaTheme="majorEastAsia" w:hAnsiTheme="majorHAnsi" w:cstheme="majorBidi"/>
          <w:sz w:val="42"/>
          <w:szCs w:val="32"/>
          <w:lang w:val="fi-FI"/>
        </w:rPr>
      </w:pPr>
      <w:r>
        <w:rPr>
          <w:rFonts w:asciiTheme="majorHAnsi" w:eastAsiaTheme="majorEastAsia" w:hAnsiTheme="majorHAnsi" w:cstheme="majorBidi"/>
          <w:sz w:val="42"/>
          <w:szCs w:val="32"/>
          <w:lang w:val="fi-FI"/>
        </w:rPr>
        <w:t>Nykyinen esiintymisen taitotaso</w:t>
      </w:r>
    </w:p>
    <w:p w14:paraId="078F447D" w14:textId="2BDF385B" w:rsidR="00135ED1" w:rsidRPr="00710FE6" w:rsidRDefault="00BE2A69" w:rsidP="007B078D">
      <w:pPr>
        <w:jc w:val="both"/>
        <w:rPr>
          <w:lang w:val="fi-FI"/>
        </w:rPr>
      </w:pPr>
      <w:r>
        <w:rPr>
          <w:lang w:val="fi-FI"/>
        </w:rPr>
        <w:t xml:space="preserve">Esitys oli hyvin rakennettu ja johdonmukainen. Hyvä kuvien käyttö ja sopivasti tekstiä auttamaan hahmottamista. Erityisesti pajassa pidettiin kalvojen välistä yhteyttä niitä vaihdettaessa. Esimerkiksi esittelin kuvan, jossa oli tilanne, joka ei ole toivottava, joka johti seuraavaan kalvoon, jossa esiteltiin ratkaisu tilanteeseen. Kehonkieleni esiintyessä oli jonkin verran yleisöstä poispäin. Seisoin monitorin vieressä suurimman osan esityksestä ja rintamasuuntani oli sivulla yleisöön nähden. Lisäksi katseeni oli kiinnittynyt paljon monitoriin ja siinä oleviin kuviin. Katsekontaktini yleisöön koostui nopeista vilkaisuista. </w:t>
      </w:r>
      <w:r w:rsidR="00820354">
        <w:rPr>
          <w:lang w:val="fi-FI"/>
        </w:rPr>
        <w:t xml:space="preserve">Puheääneni oli melko monotoninen ja matalalla, joka ei ole tavallinen puheääneni. Tiedän että itselleni tulee olemaan vaikeaa vaikuttaa tähän erityisesti esiintymistilanteessa. </w:t>
      </w:r>
    </w:p>
    <w:p w14:paraId="5ABDD7A7" w14:textId="618BF7A2" w:rsidR="00D13BDE" w:rsidRPr="00D13BDE" w:rsidRDefault="00D330F7" w:rsidP="00D13BDE">
      <w:pPr>
        <w:rPr>
          <w:rFonts w:asciiTheme="majorHAnsi" w:eastAsiaTheme="majorEastAsia" w:hAnsiTheme="majorHAnsi" w:cstheme="majorBidi"/>
          <w:sz w:val="42"/>
          <w:szCs w:val="32"/>
          <w:lang w:val="fi-FI"/>
        </w:rPr>
      </w:pPr>
      <w:r>
        <w:rPr>
          <w:rFonts w:asciiTheme="majorHAnsi" w:eastAsiaTheme="majorEastAsia" w:hAnsiTheme="majorHAnsi" w:cstheme="majorBidi"/>
          <w:sz w:val="42"/>
          <w:szCs w:val="32"/>
          <w:lang w:val="fi-FI"/>
        </w:rPr>
        <w:t>Kehityskohteet</w:t>
      </w:r>
    </w:p>
    <w:p w14:paraId="1ED2B2DA" w14:textId="5E8E692D" w:rsidR="00710FE6" w:rsidRPr="00710FE6" w:rsidRDefault="00BE2A69" w:rsidP="00820354">
      <w:pPr>
        <w:jc w:val="both"/>
        <w:rPr>
          <w:lang w:val="fi-FI"/>
        </w:rPr>
      </w:pPr>
      <w:r>
        <w:rPr>
          <w:lang w:val="fi-FI"/>
        </w:rPr>
        <w:t>Minun pitäisi tuoda esiintymisen alussa tarkemmin esiin työni aihe ja tutkimuskysymykset. Tämä johtuu siitä</w:t>
      </w:r>
      <w:r w:rsidR="00820354">
        <w:rPr>
          <w:lang w:val="fi-FI"/>
        </w:rPr>
        <w:t>,</w:t>
      </w:r>
      <w:r>
        <w:rPr>
          <w:lang w:val="fi-FI"/>
        </w:rPr>
        <w:t xml:space="preserve"> että esittelen esityksessä ongelman vasta </w:t>
      </w:r>
      <w:r w:rsidR="00820354">
        <w:rPr>
          <w:lang w:val="fi-FI"/>
        </w:rPr>
        <w:t>loppupuolella. Täten yleisö ei ole hukassa heti esityksen alettua. Minun kannattaisi lisäksi esitellä työni aihetta, vaikka pienellä demolla, joka on sallittua. Koska esitykseni on englanniksi ja aiheesta, jonka sanasto on monelle vierasta, kannattaa minun selventää joitain sanoja suomeksi. Minun pitäisi kiinnittää enemmän huomiota rintamasuuntaani, jonka pitäisi olla yleisöön päin. Tähän auttaisi se, että tietäisin paremmin mistä esityksessäni puhun milläkin hetkellä, ettei minun tarvitse katsoa monitorilta missä kohtaa etenen. Jonkin verran lisää harjoittelua esitykseen, jotta se kulkisi sujuvammin.</w:t>
      </w:r>
      <w:bookmarkStart w:id="0" w:name="_GoBack"/>
      <w:bookmarkEnd w:id="0"/>
    </w:p>
    <w:sectPr w:rsidR="00710FE6" w:rsidRPr="00710FE6">
      <w:footerReference w:type="default" r:id="rId7"/>
      <w:pgSz w:w="12240" w:h="15840"/>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3C3FB1" w14:textId="77777777" w:rsidR="00E5562D" w:rsidRDefault="00E5562D">
      <w:pPr>
        <w:spacing w:after="0" w:line="240" w:lineRule="auto"/>
      </w:pPr>
      <w:r>
        <w:separator/>
      </w:r>
    </w:p>
    <w:p w14:paraId="19645D5E" w14:textId="77777777" w:rsidR="00E5562D" w:rsidRDefault="00E5562D"/>
    <w:p w14:paraId="3A5EA07D" w14:textId="77777777" w:rsidR="00E5562D" w:rsidRDefault="00E5562D"/>
  </w:endnote>
  <w:endnote w:type="continuationSeparator" w:id="0">
    <w:p w14:paraId="32985246" w14:textId="77777777" w:rsidR="00E5562D" w:rsidRDefault="00E5562D">
      <w:pPr>
        <w:spacing w:after="0" w:line="240" w:lineRule="auto"/>
      </w:pPr>
      <w:r>
        <w:continuationSeparator/>
      </w:r>
    </w:p>
    <w:p w14:paraId="18990E3D" w14:textId="77777777" w:rsidR="00E5562D" w:rsidRDefault="00E5562D"/>
    <w:p w14:paraId="42C40696" w14:textId="77777777" w:rsidR="00E5562D" w:rsidRDefault="00E5562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5635894"/>
      <w:docPartObj>
        <w:docPartGallery w:val="Page Numbers (Bottom of Page)"/>
        <w:docPartUnique/>
      </w:docPartObj>
    </w:sdtPr>
    <w:sdtEndPr>
      <w:rPr>
        <w:noProof/>
      </w:rPr>
    </w:sdtEndPr>
    <w:sdtContent>
      <w:p w14:paraId="6AA42A9C" w14:textId="77777777" w:rsidR="00EA3C1C" w:rsidRDefault="00FF7FF9">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4C65EC" w14:textId="77777777" w:rsidR="00E5562D" w:rsidRDefault="00E5562D">
      <w:pPr>
        <w:spacing w:after="0" w:line="240" w:lineRule="auto"/>
      </w:pPr>
      <w:r>
        <w:separator/>
      </w:r>
    </w:p>
    <w:p w14:paraId="58EEE56D" w14:textId="77777777" w:rsidR="00E5562D" w:rsidRDefault="00E5562D"/>
    <w:p w14:paraId="5FE46681" w14:textId="77777777" w:rsidR="00E5562D" w:rsidRDefault="00E5562D"/>
  </w:footnote>
  <w:footnote w:type="continuationSeparator" w:id="0">
    <w:p w14:paraId="432E75F5" w14:textId="77777777" w:rsidR="00E5562D" w:rsidRDefault="00E5562D">
      <w:pPr>
        <w:spacing w:after="0" w:line="240" w:lineRule="auto"/>
      </w:pPr>
      <w:r>
        <w:continuationSeparator/>
      </w:r>
    </w:p>
    <w:p w14:paraId="686FFE36" w14:textId="77777777" w:rsidR="00E5562D" w:rsidRDefault="00E5562D"/>
    <w:p w14:paraId="2B783F07" w14:textId="77777777" w:rsidR="00E5562D" w:rsidRDefault="00E5562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05470"/>
    <w:multiLevelType w:val="hybridMultilevel"/>
    <w:tmpl w:val="3AFC55C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AAC1DF1"/>
    <w:multiLevelType w:val="hybridMultilevel"/>
    <w:tmpl w:val="D5B64DC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E615696"/>
    <w:multiLevelType w:val="hybridMultilevel"/>
    <w:tmpl w:val="D5B64DC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12866E3"/>
    <w:multiLevelType w:val="hybridMultilevel"/>
    <w:tmpl w:val="E830192E"/>
    <w:lvl w:ilvl="0" w:tplc="22A8E12C">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8DA6B56"/>
    <w:multiLevelType w:val="hybridMultilevel"/>
    <w:tmpl w:val="45842D5E"/>
    <w:lvl w:ilvl="0" w:tplc="EC54D5B6">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3C142AD"/>
    <w:multiLevelType w:val="hybridMultilevel"/>
    <w:tmpl w:val="E744B33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083510"/>
    <w:multiLevelType w:val="hybridMultilevel"/>
    <w:tmpl w:val="7C682620"/>
    <w:lvl w:ilvl="0" w:tplc="04090015">
      <w:start w:val="1"/>
      <w:numFmt w:val="upperLetter"/>
      <w:pStyle w:val="ListBullet"/>
      <w:lvlText w:val="%1."/>
      <w:lvlJc w:val="left"/>
      <w:pPr>
        <w:ind w:left="850" w:hanging="360"/>
      </w:pPr>
      <w:rPr>
        <w:rFonts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B824D71"/>
    <w:multiLevelType w:val="multilevel"/>
    <w:tmpl w:val="BE6E19F6"/>
    <w:lvl w:ilvl="0">
      <w:start w:val="1"/>
      <w:numFmt w:val="bullet"/>
      <w:lvlText w:val=""/>
      <w:lvlJc w:val="left"/>
      <w:pPr>
        <w:tabs>
          <w:tab w:val="num" w:pos="749"/>
        </w:tabs>
        <w:ind w:left="749" w:hanging="259"/>
      </w:pPr>
      <w:rPr>
        <w:rFonts w:ascii="Symbol" w:hAnsi="Symbol" w:hint="default"/>
        <w:color w:val="000000" w:themeColor="text1"/>
        <w:w w:val="10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63015857"/>
    <w:multiLevelType w:val="hybridMultilevel"/>
    <w:tmpl w:val="B510C57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35B76B5"/>
    <w:multiLevelType w:val="hybridMultilevel"/>
    <w:tmpl w:val="62D04574"/>
    <w:lvl w:ilvl="0" w:tplc="60F2816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C5392B"/>
    <w:multiLevelType w:val="hybridMultilevel"/>
    <w:tmpl w:val="D5B64DC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C901CF9"/>
    <w:multiLevelType w:val="hybridMultilevel"/>
    <w:tmpl w:val="2F4A75D8"/>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7"/>
  </w:num>
  <w:num w:numId="3">
    <w:abstractNumId w:val="20"/>
  </w:num>
  <w:num w:numId="4">
    <w:abstractNumId w:val="18"/>
  </w:num>
  <w:num w:numId="5">
    <w:abstractNumId w:val="14"/>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9"/>
  </w:num>
  <w:num w:numId="16">
    <w:abstractNumId w:val="25"/>
  </w:num>
  <w:num w:numId="17">
    <w:abstractNumId w:val="23"/>
  </w:num>
  <w:num w:numId="18">
    <w:abstractNumId w:val="21"/>
  </w:num>
  <w:num w:numId="19">
    <w:abstractNumId w:val="16"/>
  </w:num>
  <w:num w:numId="20">
    <w:abstractNumId w:val="10"/>
  </w:num>
  <w:num w:numId="21">
    <w:abstractNumId w:val="22"/>
  </w:num>
  <w:num w:numId="22">
    <w:abstractNumId w:val="12"/>
  </w:num>
  <w:num w:numId="23">
    <w:abstractNumId w:val="11"/>
  </w:num>
  <w:num w:numId="24">
    <w:abstractNumId w:val="24"/>
  </w:num>
  <w:num w:numId="25">
    <w:abstractNumId w:val="13"/>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05A"/>
    <w:rsid w:val="0004088F"/>
    <w:rsid w:val="00077567"/>
    <w:rsid w:val="000A35B5"/>
    <w:rsid w:val="000D0F95"/>
    <w:rsid w:val="001106E8"/>
    <w:rsid w:val="0011421D"/>
    <w:rsid w:val="00130429"/>
    <w:rsid w:val="00135ED1"/>
    <w:rsid w:val="001A7E09"/>
    <w:rsid w:val="001C4021"/>
    <w:rsid w:val="001F0D14"/>
    <w:rsid w:val="002100FE"/>
    <w:rsid w:val="002843B4"/>
    <w:rsid w:val="00323BD2"/>
    <w:rsid w:val="00335974"/>
    <w:rsid w:val="003748AD"/>
    <w:rsid w:val="00393801"/>
    <w:rsid w:val="003D6A09"/>
    <w:rsid w:val="003E6CEE"/>
    <w:rsid w:val="00403A77"/>
    <w:rsid w:val="00415169"/>
    <w:rsid w:val="004B147E"/>
    <w:rsid w:val="005238DD"/>
    <w:rsid w:val="005F13A7"/>
    <w:rsid w:val="006D73BA"/>
    <w:rsid w:val="006E0F9B"/>
    <w:rsid w:val="00710FE6"/>
    <w:rsid w:val="00777A45"/>
    <w:rsid w:val="007B078D"/>
    <w:rsid w:val="00820354"/>
    <w:rsid w:val="0089005A"/>
    <w:rsid w:val="0089510F"/>
    <w:rsid w:val="0092229A"/>
    <w:rsid w:val="00A215DA"/>
    <w:rsid w:val="00A80939"/>
    <w:rsid w:val="00AA3C1A"/>
    <w:rsid w:val="00AE3CC3"/>
    <w:rsid w:val="00B42B0D"/>
    <w:rsid w:val="00B66262"/>
    <w:rsid w:val="00BC7DE8"/>
    <w:rsid w:val="00BE2A69"/>
    <w:rsid w:val="00C312E5"/>
    <w:rsid w:val="00D076F6"/>
    <w:rsid w:val="00D13BDE"/>
    <w:rsid w:val="00D20C23"/>
    <w:rsid w:val="00D27A5C"/>
    <w:rsid w:val="00D330F7"/>
    <w:rsid w:val="00DA7A80"/>
    <w:rsid w:val="00DB42BE"/>
    <w:rsid w:val="00E16D3D"/>
    <w:rsid w:val="00E34978"/>
    <w:rsid w:val="00E5562D"/>
    <w:rsid w:val="00E96DCC"/>
    <w:rsid w:val="00EA3C1C"/>
    <w:rsid w:val="00EB22D2"/>
    <w:rsid w:val="00EC1104"/>
    <w:rsid w:val="00EC333B"/>
    <w:rsid w:val="00F5458A"/>
    <w:rsid w:val="00FF7F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00A10D"/>
  <w15:chartTrackingRefBased/>
  <w15:docId w15:val="{396F44B9-C5D6-C046-85B0-621EFB8B0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line="240" w:lineRule="auto"/>
      <w:contextualSpacing/>
      <w:outlineLvl w:val="0"/>
    </w:pPr>
    <w:rPr>
      <w:rFonts w:asciiTheme="majorHAnsi" w:eastAsiaTheme="majorEastAsia" w:hAnsiTheme="majorHAnsi" w:cstheme="majorBidi"/>
      <w:sz w:val="42"/>
      <w:szCs w:val="32"/>
    </w:rPr>
  </w:style>
  <w:style w:type="paragraph" w:styleId="Heading2">
    <w:name w:val="heading 2"/>
    <w:basedOn w:val="Normal"/>
    <w:next w:val="Normal"/>
    <w:link w:val="Heading2Char"/>
    <w:uiPriority w:val="9"/>
    <w:unhideWhenUsed/>
    <w:qFormat/>
    <w:pPr>
      <w:keepNext/>
      <w:keepLines/>
      <w:spacing w:before="400" w:line="240" w:lineRule="auto"/>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semiHidden/>
    <w:unhideWhenUsed/>
    <w:qFormat/>
    <w:pPr>
      <w:keepNext/>
      <w:keepLines/>
      <w:spacing w:before="400" w:line="240" w:lineRule="auto"/>
      <w:outlineLvl w:val="2"/>
    </w:pPr>
    <w:rPr>
      <w:rFonts w:asciiTheme="majorHAnsi" w:eastAsiaTheme="majorEastAsia" w:hAnsiTheme="majorHAnsi" w:cstheme="majorBidi"/>
      <w:sz w:val="30"/>
    </w:rPr>
  </w:style>
  <w:style w:type="paragraph" w:styleId="Heading4">
    <w:name w:val="heading 4"/>
    <w:basedOn w:val="Normal"/>
    <w:next w:val="Normal"/>
    <w:link w:val="Heading4Char"/>
    <w:uiPriority w:val="9"/>
    <w:semiHidden/>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Heading5">
    <w:name w:val="heading 5"/>
    <w:basedOn w:val="Normal"/>
    <w:next w:val="Normal"/>
    <w:link w:val="Heading5Char"/>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Heading6">
    <w:name w:val="heading 6"/>
    <w:basedOn w:val="Normal"/>
    <w:next w:val="Normal"/>
    <w:link w:val="Heading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Heading7">
    <w:name w:val="heading 7"/>
    <w:basedOn w:val="Normal"/>
    <w:next w:val="Normal"/>
    <w:link w:val="Heading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Heading8">
    <w:name w:val="heading 8"/>
    <w:basedOn w:val="Normal"/>
    <w:next w:val="Normal"/>
    <w:link w:val="Heading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Heading9">
    <w:name w:val="heading 9"/>
    <w:basedOn w:val="Normal"/>
    <w:next w:val="Normal"/>
    <w:link w:val="Heading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numPr>
        <w:ilvl w:val="1"/>
      </w:numPr>
      <w:spacing w:after="300" w:line="240" w:lineRule="auto"/>
      <w:contextualSpacing/>
    </w:pPr>
    <w:rPr>
      <w:rFonts w:eastAsiaTheme="minorEastAsia"/>
      <w:sz w:val="32"/>
    </w:rPr>
  </w:style>
  <w:style w:type="character" w:customStyle="1" w:styleId="SubtitleChar">
    <w:name w:val="Subtitle Char"/>
    <w:basedOn w:val="DefaultParagraphFont"/>
    <w:link w:val="Subtitle"/>
    <w:uiPriority w:val="2"/>
    <w:rPr>
      <w:rFonts w:eastAsiaTheme="minorEastAsia"/>
      <w:sz w:val="32"/>
    </w:rPr>
  </w:style>
  <w:style w:type="paragraph" w:styleId="Title">
    <w:name w:val="Title"/>
    <w:basedOn w:val="Normal"/>
    <w:link w:val="TitleChar"/>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
    <w:rPr>
      <w:rFonts w:asciiTheme="majorHAnsi" w:eastAsiaTheme="majorEastAsia" w:hAnsiTheme="majorHAnsi" w:cstheme="majorBidi"/>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sz w:val="42"/>
      <w:szCs w:val="32"/>
    </w:rPr>
  </w:style>
  <w:style w:type="paragraph" w:styleId="ListNumber">
    <w:name w:val="List Number"/>
    <w:basedOn w:val="Normal"/>
    <w:uiPriority w:val="13"/>
    <w:qFormat/>
    <w:pPr>
      <w:numPr>
        <w:numId w:val="16"/>
      </w:numPr>
    </w:pPr>
  </w:style>
  <w:style w:type="paragraph" w:styleId="IntenseQuote">
    <w:name w:val="Intense Quote"/>
    <w:basedOn w:val="Normal"/>
    <w:next w:val="Normal"/>
    <w:link w:val="IntenseQuoteChar"/>
    <w:uiPriority w:val="30"/>
    <w:semiHidden/>
    <w:unhideWhenUsed/>
    <w:qFormat/>
    <w:pPr>
      <w:spacing w:before="240"/>
      <w:ind w:left="490" w:right="490"/>
      <w:contextualSpacing/>
    </w:pPr>
    <w:rPr>
      <w:i/>
      <w:iCs/>
      <w:sz w:val="30"/>
    </w:rPr>
  </w:style>
  <w:style w:type="paragraph" w:styleId="Quote">
    <w:name w:val="Quote"/>
    <w:basedOn w:val="Normal"/>
    <w:next w:val="Normal"/>
    <w:link w:val="QuoteChar"/>
    <w:uiPriority w:val="29"/>
    <w:qFormat/>
    <w:pPr>
      <w:spacing w:before="240"/>
      <w:ind w:left="490" w:right="490"/>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Bullet">
    <w:name w:val="List Bullet"/>
    <w:basedOn w:val="Normal"/>
    <w:uiPriority w:val="12"/>
    <w:qFormat/>
    <w:pPr>
      <w:numPr>
        <w:numId w:val="15"/>
      </w:numPr>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Normal"/>
    <w:uiPriority w:val="3"/>
    <w:qFormat/>
    <w:pPr>
      <w:pBdr>
        <w:bottom w:val="single" w:sz="8" w:space="17" w:color="000000" w:themeColor="text1"/>
      </w:pBdr>
      <w:spacing w:after="640" w:line="240" w:lineRule="auto"/>
      <w:contextualSpacing/>
    </w:p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595959" w:themeColor="text1" w:themeTint="A6"/>
      <w:sz w:val="3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595959" w:themeColor="text1" w:themeTint="A6"/>
      <w:sz w:val="3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595959" w:themeColor="text1" w:themeTint="A6"/>
      <w:sz w:val="3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595959" w:themeColor="text1" w:themeTint="A6"/>
      <w:sz w:val="3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semiHidden/>
    <w:unhideWhenUsed/>
    <w:qFormat/>
    <w:rPr>
      <w:b/>
      <w:i/>
      <w:iCs/>
    </w:rPr>
  </w:style>
  <w:style w:type="character" w:styleId="IntenseEmphasis">
    <w:name w:val="Intense Emphasis"/>
    <w:basedOn w:val="DefaultParagraphFont"/>
    <w:uiPriority w:val="21"/>
    <w:semiHidden/>
    <w:unhideWhenUsed/>
    <w:qFormat/>
    <w:rPr>
      <w:b/>
      <w:iCs/>
      <w:caps/>
      <w:smallCaps w:val="0"/>
      <w:color w:val="000000" w:themeColor="text1"/>
    </w:rPr>
  </w:style>
  <w:style w:type="character" w:styleId="SubtleReference">
    <w:name w:val="Subtle Reference"/>
    <w:basedOn w:val="DefaultParagraphFont"/>
    <w:uiPriority w:val="31"/>
    <w:semiHidden/>
    <w:unhideWhenUsed/>
    <w:qFormat/>
    <w:rPr>
      <w:caps/>
      <w:smallCaps w:val="0"/>
      <w:color w:val="000000" w:themeColor="text1"/>
    </w:rPr>
  </w:style>
  <w:style w:type="character" w:styleId="IntenseReference">
    <w:name w:val="Intense Reference"/>
    <w:basedOn w:val="DefaultParagraphFont"/>
    <w:uiPriority w:val="32"/>
    <w:semiHidden/>
    <w:unhideWhenUsed/>
    <w:qFormat/>
    <w:rPr>
      <w:b/>
      <w:bCs/>
      <w:i/>
      <w:caps/>
      <w:smallCaps w:val="0"/>
      <w:color w:val="000000" w:themeColor="text1"/>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unhideWhenUsed/>
    <w:qFormat/>
    <w:pPr>
      <w:spacing w:after="200" w:line="240" w:lineRule="auto"/>
    </w:pPr>
    <w:rPr>
      <w:i/>
      <w:iCs/>
      <w:sz w:val="20"/>
      <w:szCs w:val="1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semiHidden/>
    <w:unhideWhenUsed/>
    <w:qFormat/>
    <w:pPr>
      <w:outlineLvl w:val="9"/>
    </w:pPr>
  </w:style>
  <w:style w:type="table" w:customStyle="1" w:styleId="ReportTable">
    <w:name w:val="Report Table"/>
    <w:basedOn w:val="TableNorma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semiHidden/>
    <w:rPr>
      <w:i/>
      <w:iCs/>
      <w:sz w:val="30"/>
    </w:rPr>
  </w:style>
  <w:style w:type="character" w:customStyle="1" w:styleId="Heading2Char">
    <w:name w:val="Heading 2 Char"/>
    <w:basedOn w:val="DefaultParagraphFont"/>
    <w:link w:val="Heading2"/>
    <w:uiPriority w:val="9"/>
    <w:rPr>
      <w:rFonts w:asciiTheme="majorHAnsi" w:eastAsiaTheme="majorEastAsia" w:hAnsiTheme="majorHAnsi" w:cstheme="majorBidi"/>
      <w:sz w:val="36"/>
      <w:szCs w:val="26"/>
    </w:rPr>
  </w:style>
  <w:style w:type="paragraph" w:styleId="Header">
    <w:name w:val="header"/>
    <w:basedOn w:val="Normal"/>
    <w:link w:val="HeaderChar"/>
    <w:uiPriority w:val="99"/>
    <w:qFormat/>
    <w:pPr>
      <w:spacing w:after="0" w:line="240" w:lineRule="auto"/>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30"/>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30"/>
    </w:rPr>
  </w:style>
  <w:style w:type="paragraph" w:styleId="ListParagraph">
    <w:name w:val="List Paragraph"/>
    <w:basedOn w:val="Normal"/>
    <w:uiPriority w:val="34"/>
    <w:unhideWhenUsed/>
    <w:qFormat/>
    <w:rsid w:val="005238DD"/>
    <w:pPr>
      <w:ind w:left="720"/>
      <w:contextualSpacing/>
    </w:pPr>
  </w:style>
  <w:style w:type="paragraph" w:styleId="BalloonText">
    <w:name w:val="Balloon Text"/>
    <w:basedOn w:val="Normal"/>
    <w:link w:val="BalloonTextChar"/>
    <w:uiPriority w:val="99"/>
    <w:semiHidden/>
    <w:unhideWhenUsed/>
    <w:rsid w:val="00D20C23"/>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20C23"/>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opsutius/Library/Containers/com.microsoft.Word/Data/Library/Application%20Support/Microsoft/Office/16.0/DTS/Search/%7b782EABBE-4B44-5740-BBB6-310695099266%7dtf10002081.dotx" TargetMode="External"/></Relationship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{782EABBE-4B44-5740-BBB6-310695099266}tf10002081.dotx</Template>
  <TotalTime>21</TotalTime>
  <Pages>1</Pages>
  <Words>246</Words>
  <Characters>1406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Lehikoinen Roope</cp:lastModifiedBy>
  <cp:revision>4</cp:revision>
  <cp:lastPrinted>2019-11-07T19:26:00Z</cp:lastPrinted>
  <dcterms:created xsi:type="dcterms:W3CDTF">2019-11-27T16:42:00Z</dcterms:created>
  <dcterms:modified xsi:type="dcterms:W3CDTF">2019-11-29T12:19:00Z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TF10002040</vt:lpwstr>
  </property>
</Properties>
</file>